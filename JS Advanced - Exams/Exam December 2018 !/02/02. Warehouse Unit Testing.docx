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34" w:rsidRDefault="00875934" w:rsidP="00872879">
      <w:pPr>
        <w:pStyle w:val="1"/>
      </w:pPr>
      <w:bookmarkStart w:id="0" w:name="_GoBack"/>
      <w:bookmarkEnd w:id="0"/>
      <w:r>
        <w:t xml:space="preserve">JS </w:t>
      </w:r>
      <w:r w:rsidRPr="00872879">
        <w:t>Advanced</w:t>
      </w:r>
      <w:r>
        <w:t>: Exam 18.10.2018</w:t>
      </w:r>
    </w:p>
    <w:p w:rsidR="00875934" w:rsidRDefault="00875934" w:rsidP="00872879">
      <w:pPr>
        <w:pStyle w:val="2"/>
        <w:numPr>
          <w:ilvl w:val="0"/>
          <w:numId w:val="0"/>
        </w:numPr>
        <w:ind w:left="426" w:hanging="426"/>
      </w:pPr>
      <w:r>
        <w:t>Problem 2. Warehouse (Unit Testing)</w:t>
      </w:r>
    </w:p>
    <w:p w:rsidR="00875934" w:rsidRDefault="00875934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75934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75934" w:rsidRDefault="00875934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875934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5934" w:rsidRDefault="00875934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(givenSpace)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givenSpace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givenSpace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_capacity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givenSpace;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availableProducts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addedQuantity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addedQuantity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sortedKeys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newObj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productsCount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productsCount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quantityInStock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quantityInStock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75934" w:rsidRDefault="00875934" w:rsidP="00872879">
      <w:pPr>
        <w:pStyle w:val="3"/>
      </w:pPr>
      <w:r w:rsidRPr="00872879">
        <w:lastRenderedPageBreak/>
        <w:t>Functionality</w:t>
      </w:r>
    </w:p>
    <w:p w:rsidR="00875934" w:rsidRDefault="00875934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875934" w:rsidRDefault="00875934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:rsidR="00872879" w:rsidRDefault="00875934" w:rsidP="00872879">
      <w:pPr>
        <w:pStyle w:val="4"/>
      </w:pPr>
      <w:r>
        <w:t>addProduct(type, product, quantity</w:t>
      </w:r>
      <w:r w:rsidR="00872879">
        <w:t>)</w:t>
      </w:r>
      <w:r>
        <w:t xml:space="preserve"> </w:t>
      </w:r>
    </w:p>
    <w:p w:rsidR="00875934" w:rsidRDefault="00872879">
      <w:r>
        <w:rPr>
          <w:b/>
          <w:bCs/>
        </w:rPr>
        <w:t>A</w:t>
      </w:r>
      <w:r w:rsidR="00875934">
        <w:rPr>
          <w:b/>
          <w:bCs/>
        </w:rPr>
        <w:t>dds</w:t>
      </w:r>
      <w:r w:rsidR="00875934">
        <w:t xml:space="preserve"> the given product if there is space in the warehouse and </w:t>
      </w:r>
      <w:r w:rsidR="00875934">
        <w:rPr>
          <w:b/>
          <w:bCs/>
        </w:rPr>
        <w:t xml:space="preserve">return the </w:t>
      </w:r>
      <w:r w:rsidR="00875934">
        <w:t xml:space="preserve">. In these cases when the product is added more than 1 time, the quantity should be </w:t>
      </w:r>
      <w:r w:rsidR="00875934">
        <w:rPr>
          <w:b/>
          <w:bCs/>
        </w:rPr>
        <w:t>sum</w:t>
      </w:r>
      <w:r w:rsidR="00875934">
        <w:t xml:space="preserve">. When there is </w:t>
      </w:r>
      <w:r w:rsidR="00875934">
        <w:rPr>
          <w:b/>
          <w:bCs/>
        </w:rPr>
        <w:t xml:space="preserve">no place </w:t>
      </w:r>
      <w:r w:rsidR="00875934">
        <w:t xml:space="preserve">for the current product, you should </w:t>
      </w:r>
      <w:r w:rsidR="00875934">
        <w:rPr>
          <w:b/>
          <w:bCs/>
        </w:rPr>
        <w:t xml:space="preserve">throw </w:t>
      </w:r>
      <w:r w:rsidR="00875934">
        <w:t xml:space="preserve">a string that says: </w:t>
      </w:r>
      <w:r w:rsidR="00875934">
        <w:rPr>
          <w:b/>
          <w:bCs/>
        </w:rPr>
        <w:t>"There is not enough space or the warehouse is already full"</w:t>
      </w:r>
    </w:p>
    <w:p w:rsidR="00872879" w:rsidRDefault="00875934" w:rsidP="00872879">
      <w:pPr>
        <w:pStyle w:val="4"/>
      </w:pPr>
      <w:r>
        <w:lastRenderedPageBreak/>
        <w:t xml:space="preserve">orderProducts(type) </w:t>
      </w:r>
    </w:p>
    <w:p w:rsidR="00872879" w:rsidRDefault="00875934"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</w:p>
    <w:p w:rsidR="00872879" w:rsidRDefault="00875934" w:rsidP="00872879">
      <w:pPr>
        <w:pStyle w:val="4"/>
      </w:pPr>
      <w:r>
        <w:t xml:space="preserve">occupiedCapacity() </w:t>
      </w:r>
    </w:p>
    <w:p w:rsidR="00875934" w:rsidRDefault="00872879">
      <w:r>
        <w:rPr>
          <w:b/>
          <w:bCs/>
        </w:rPr>
        <w:t>R</w:t>
      </w:r>
      <w:r w:rsidR="00875934">
        <w:rPr>
          <w:b/>
          <w:bCs/>
        </w:rPr>
        <w:t>eturns</w:t>
      </w:r>
      <w:r w:rsidR="00875934">
        <w:t xml:space="preserve"> a number, which represents the </w:t>
      </w:r>
      <w:r w:rsidR="00875934">
        <w:rPr>
          <w:b/>
          <w:bCs/>
        </w:rPr>
        <w:t xml:space="preserve">already occupied </w:t>
      </w:r>
      <w:r w:rsidR="00875934">
        <w:t>place in the warehouse.</w:t>
      </w:r>
    </w:p>
    <w:p w:rsidR="00872879" w:rsidRDefault="00875934" w:rsidP="00872879">
      <w:pPr>
        <w:pStyle w:val="4"/>
      </w:pPr>
      <w:r w:rsidRPr="00872879">
        <w:t>revision</w:t>
      </w:r>
      <w:r>
        <w:t>()</w:t>
      </w:r>
    </w:p>
    <w:p w:rsidR="00875934" w:rsidRDefault="00872879" w:rsidP="00872879">
      <w:r>
        <w:t>R</w:t>
      </w:r>
      <w:r w:rsidR="00875934">
        <w:t>eturn</w:t>
      </w:r>
      <w:r>
        <w:t>s</w:t>
      </w:r>
      <w:r w:rsidR="00875934">
        <w:t xml:space="preserve"> a string in which we print all products of each type, into the following format: 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[Food]'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:rsidR="00872879" w:rsidRDefault="00875934" w:rsidP="00872879">
      <w:pPr>
        <w:pStyle w:val="4"/>
      </w:pPr>
      <w:r>
        <w:t>scrapeAProduct(product, quantity)</w:t>
      </w:r>
    </w:p>
    <w:p w:rsidR="00875934" w:rsidRDefault="00875934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:rsidR="00875934" w:rsidRDefault="00875934" w:rsidP="00872879">
      <w:pPr>
        <w:pStyle w:val="3"/>
      </w:pPr>
      <w:r w:rsidRPr="00872879">
        <w:t>TODO</w:t>
      </w:r>
    </w:p>
    <w:p w:rsidR="00875934" w:rsidRDefault="00875934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875934" w:rsidRDefault="00875934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r>
        <w:rPr>
          <w:rFonts w:ascii="Consolas" w:hAnsi="Consolas" w:cs="Consolas"/>
          <w:b/>
          <w:bCs/>
          <w:u w:val="single"/>
        </w:rPr>
        <w:t>describe()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75934">
        <w:tblPrEx>
          <w:tblCellMar>
            <w:top w:w="0" w:type="dxa"/>
            <w:bottom w:w="0" w:type="dxa"/>
          </w:tblCellMar>
        </w:tblPrEx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875934" w:rsidRDefault="008759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875934" w:rsidRDefault="00875934" w:rsidP="00872879">
      <w:pPr>
        <w:pStyle w:val="Code"/>
        <w:rPr>
          <w:lang w:val="en"/>
        </w:rPr>
      </w:pPr>
      <w:r>
        <w:rPr>
          <w:lang w:val="en"/>
        </w:rPr>
        <w:t>Don't forget to require the chai library!</w:t>
      </w:r>
    </w:p>
    <w:sectPr w:rsidR="00875934">
      <w:foot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C3E" w:rsidRDefault="006D5C3E" w:rsidP="009765D6">
      <w:pPr>
        <w:spacing w:before="0" w:after="0" w:line="240" w:lineRule="auto"/>
      </w:pPr>
      <w:r>
        <w:separator/>
      </w:r>
    </w:p>
  </w:endnote>
  <w:endnote w:type="continuationSeparator" w:id="0">
    <w:p w:rsidR="006D5C3E" w:rsidRDefault="006D5C3E" w:rsidP="009765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5D6" w:rsidRPr="00AC77AD" w:rsidRDefault="006D5C3E" w:rsidP="007C2AE6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" name="Picture 21" descr="Описание: 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Описание: 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inline distT="0" distB="0" distL="0" distR="0">
          <wp:extent cx="1417320" cy="327660"/>
          <wp:effectExtent l="0" t="0" r="0" b="0"/>
          <wp:docPr id="22" name="Picture 10" descr="Описание: 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Описание: 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024E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D5024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765D6" w:rsidRPr="008C2B83" w:rsidRDefault="009765D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2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24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9765D6" w:rsidRPr="008C2B83" w:rsidRDefault="009765D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02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024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5024E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765D6" w:rsidRDefault="009765D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9765D6" w:rsidRDefault="009765D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5024E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65D6" w:rsidRDefault="009765D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765D6" w:rsidRDefault="006D5C3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0" b="0"/>
                                <wp:docPr id="23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0" b="0"/>
                                <wp:docPr id="2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6995" cy="196995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6995" cy="196995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6995" cy="196995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8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29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6995" cy="196995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0"/>
                                <wp:docPr id="3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9765D6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6995" cy="196995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765D6" w:rsidRDefault="009765D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765D6" w:rsidRDefault="006D5C3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0" b="0"/>
                          <wp:docPr id="23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0" b="0"/>
                          <wp:docPr id="2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6995" cy="196995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6995" cy="196995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6995" cy="196995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8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29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6995" cy="196995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5740"/>
                          <wp:effectExtent l="0" t="0" r="0" b="0"/>
                          <wp:docPr id="3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765D6"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6995" cy="196995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765D6" w:rsidRDefault="009765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C3E" w:rsidRDefault="006D5C3E" w:rsidP="009765D6">
      <w:pPr>
        <w:spacing w:before="0" w:after="0" w:line="240" w:lineRule="auto"/>
      </w:pPr>
      <w:r>
        <w:separator/>
      </w:r>
    </w:p>
  </w:footnote>
  <w:footnote w:type="continuationSeparator" w:id="0">
    <w:p w:rsidR="006D5C3E" w:rsidRDefault="006D5C3E" w:rsidP="009765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79"/>
    <w:rsid w:val="003E770E"/>
    <w:rsid w:val="006D5C3E"/>
    <w:rsid w:val="007C2AE6"/>
    <w:rsid w:val="00872879"/>
    <w:rsid w:val="00875934"/>
    <w:rsid w:val="008C2B83"/>
    <w:rsid w:val="009765D6"/>
    <w:rsid w:val="00AC77AD"/>
    <w:rsid w:val="00D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7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72879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7287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72879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879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879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a0">
    <w:name w:val="Default Paragraph Font"/>
    <w:uiPriority w:val="1"/>
    <w:semiHidden/>
    <w:unhideWhenUsed/>
    <w:rsid w:val="0087287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872879"/>
    <w:rPr>
      <w:rFonts w:eastAsiaTheme="majorEastAsia" w:cs="Times New Roman"/>
      <w:b/>
      <w:color w:val="642D08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locked/>
    <w:rsid w:val="00872879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locked/>
    <w:rsid w:val="00872879"/>
    <w:rPr>
      <w:rFonts w:eastAsiaTheme="majorEastAsia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locked/>
    <w:rsid w:val="00872879"/>
    <w:rPr>
      <w:rFonts w:eastAsiaTheme="majorEastAsia" w:cs="Times New Roman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872879"/>
    <w:rPr>
      <w:rFonts w:eastAsiaTheme="majorEastAsia" w:cs="Times New Roman"/>
      <w:b/>
      <w:color w:val="B2500E"/>
    </w:rPr>
  </w:style>
  <w:style w:type="paragraph" w:styleId="a3">
    <w:name w:val="header"/>
    <w:basedOn w:val="a"/>
    <w:link w:val="a4"/>
    <w:uiPriority w:val="99"/>
    <w:unhideWhenUsed/>
    <w:rsid w:val="0087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locked/>
    <w:rsid w:val="00872879"/>
    <w:rPr>
      <w:rFonts w:eastAsia="Times New Roman" w:cs="Times New Roman"/>
    </w:rPr>
  </w:style>
  <w:style w:type="paragraph" w:styleId="a5">
    <w:name w:val="footer"/>
    <w:basedOn w:val="a"/>
    <w:link w:val="a6"/>
    <w:uiPriority w:val="99"/>
    <w:unhideWhenUsed/>
    <w:rsid w:val="0087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locked/>
    <w:rsid w:val="00872879"/>
    <w:rPr>
      <w:rFonts w:eastAsia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7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locked/>
    <w:rsid w:val="0087287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72879"/>
    <w:rPr>
      <w:rFonts w:cs="Times New Roman"/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728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872879"/>
    <w:rPr>
      <w:rFonts w:cs="Times New Roman"/>
      <w:b/>
      <w:bCs/>
    </w:rPr>
  </w:style>
  <w:style w:type="paragraph" w:styleId="ac">
    <w:name w:val="List Paragraph"/>
    <w:basedOn w:val="a"/>
    <w:link w:val="ad"/>
    <w:uiPriority w:val="34"/>
    <w:qFormat/>
    <w:rsid w:val="00872879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72879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728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locked/>
    <w:rsid w:val="00872879"/>
    <w:rPr>
      <w:rFonts w:ascii="Consolas" w:hAnsi="Consolas" w:cs="Times New Roman"/>
      <w:b/>
      <w:noProof/>
    </w:rPr>
  </w:style>
  <w:style w:type="table" w:styleId="af">
    <w:name w:val="Table Grid"/>
    <w:basedOn w:val="a1"/>
    <w:uiPriority w:val="59"/>
    <w:rsid w:val="0087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872879"/>
    <w:rPr>
      <w:rFonts w:eastAsia="Times New Roman" w:cs="Times New Roman"/>
    </w:rPr>
  </w:style>
  <w:style w:type="table" w:customStyle="1" w:styleId="TableGrid1">
    <w:name w:val="Table Grid1"/>
    <w:basedOn w:val="a1"/>
    <w:next w:val="af"/>
    <w:uiPriority w:val="59"/>
    <w:rsid w:val="0087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872879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72879"/>
    <w:rPr>
      <w:rFonts w:cs="Times New Roman"/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7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72879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7287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72879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879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879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a0">
    <w:name w:val="Default Paragraph Font"/>
    <w:uiPriority w:val="1"/>
    <w:semiHidden/>
    <w:unhideWhenUsed/>
    <w:rsid w:val="0087287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872879"/>
    <w:rPr>
      <w:rFonts w:eastAsiaTheme="majorEastAsia" w:cs="Times New Roman"/>
      <w:b/>
      <w:color w:val="642D08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locked/>
    <w:rsid w:val="00872879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locked/>
    <w:rsid w:val="00872879"/>
    <w:rPr>
      <w:rFonts w:eastAsiaTheme="majorEastAsia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locked/>
    <w:rsid w:val="00872879"/>
    <w:rPr>
      <w:rFonts w:eastAsiaTheme="majorEastAsia" w:cs="Times New Roman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872879"/>
    <w:rPr>
      <w:rFonts w:eastAsiaTheme="majorEastAsia" w:cs="Times New Roman"/>
      <w:b/>
      <w:color w:val="B2500E"/>
    </w:rPr>
  </w:style>
  <w:style w:type="paragraph" w:styleId="a3">
    <w:name w:val="header"/>
    <w:basedOn w:val="a"/>
    <w:link w:val="a4"/>
    <w:uiPriority w:val="99"/>
    <w:unhideWhenUsed/>
    <w:rsid w:val="0087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locked/>
    <w:rsid w:val="00872879"/>
    <w:rPr>
      <w:rFonts w:eastAsia="Times New Roman" w:cs="Times New Roman"/>
    </w:rPr>
  </w:style>
  <w:style w:type="paragraph" w:styleId="a5">
    <w:name w:val="footer"/>
    <w:basedOn w:val="a"/>
    <w:link w:val="a6"/>
    <w:uiPriority w:val="99"/>
    <w:unhideWhenUsed/>
    <w:rsid w:val="0087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locked/>
    <w:rsid w:val="00872879"/>
    <w:rPr>
      <w:rFonts w:eastAsia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7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locked/>
    <w:rsid w:val="0087287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72879"/>
    <w:rPr>
      <w:rFonts w:cs="Times New Roman"/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728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872879"/>
    <w:rPr>
      <w:rFonts w:cs="Times New Roman"/>
      <w:b/>
      <w:bCs/>
    </w:rPr>
  </w:style>
  <w:style w:type="paragraph" w:styleId="ac">
    <w:name w:val="List Paragraph"/>
    <w:basedOn w:val="a"/>
    <w:link w:val="ad"/>
    <w:uiPriority w:val="34"/>
    <w:qFormat/>
    <w:rsid w:val="00872879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72879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728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locked/>
    <w:rsid w:val="00872879"/>
    <w:rPr>
      <w:rFonts w:ascii="Consolas" w:hAnsi="Consolas" w:cs="Times New Roman"/>
      <w:b/>
      <w:noProof/>
    </w:rPr>
  </w:style>
  <w:style w:type="table" w:styleId="af">
    <w:name w:val="Table Grid"/>
    <w:basedOn w:val="a1"/>
    <w:uiPriority w:val="59"/>
    <w:rsid w:val="0087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872879"/>
    <w:rPr>
      <w:rFonts w:eastAsia="Times New Roman" w:cs="Times New Roman"/>
    </w:rPr>
  </w:style>
  <w:style w:type="table" w:customStyle="1" w:styleId="TableGrid1">
    <w:name w:val="Table Grid1"/>
    <w:basedOn w:val="a1"/>
    <w:next w:val="af"/>
    <w:uiPriority w:val="59"/>
    <w:rsid w:val="0087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872879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7287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JS Advanced - Retake Exam: 19.12.2018</vt:lpstr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2</cp:revision>
  <dcterms:created xsi:type="dcterms:W3CDTF">2018-12-18T07:49:00Z</dcterms:created>
  <dcterms:modified xsi:type="dcterms:W3CDTF">2018-12-18T07:49:00Z</dcterms:modified>
</cp:coreProperties>
</file>