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proofErr w:type="gramStart"/>
      <w:r w:rsidRPr="004C4441">
        <w:t>loadProducts(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proofErr w:type="gramStart"/>
      <w:r>
        <w:t>addToMenu</w:t>
      </w:r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proofErr w:type="gramStart"/>
      <w:r w:rsidRPr="002E30ED">
        <w:t>showTheMenu(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proofErr w:type="gramStart"/>
      <w:r w:rsidRPr="00984D7E">
        <w:t>makeTheOrder(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a3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3032BE0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Great idea! Now with the frozenYogurt we have 1 meal on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Great idea! Now with the Pizza we have 2 meals on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14BB" w14:textId="77777777" w:rsidR="000467B9" w:rsidRDefault="000467B9" w:rsidP="000C4B47">
      <w:pPr>
        <w:spacing w:before="0" w:after="0" w:line="240" w:lineRule="auto"/>
      </w:pPr>
      <w:r>
        <w:separator/>
      </w:r>
    </w:p>
  </w:endnote>
  <w:endnote w:type="continuationSeparator" w:id="0">
    <w:p w14:paraId="340CD853" w14:textId="77777777" w:rsidR="000467B9" w:rsidRDefault="000467B9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D8A3F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26D7" w14:textId="77777777" w:rsidR="000467B9" w:rsidRDefault="000467B9" w:rsidP="000C4B47">
      <w:pPr>
        <w:spacing w:before="0" w:after="0" w:line="240" w:lineRule="auto"/>
      </w:pPr>
      <w:r>
        <w:separator/>
      </w:r>
    </w:p>
  </w:footnote>
  <w:footnote w:type="continuationSeparator" w:id="0">
    <w:p w14:paraId="0088A9C6" w14:textId="77777777" w:rsidR="000467B9" w:rsidRDefault="000467B9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E7E25"/>
    <w:rsid w:val="00A461E5"/>
    <w:rsid w:val="00A954D0"/>
    <w:rsid w:val="00B778ED"/>
    <w:rsid w:val="00B85467"/>
    <w:rsid w:val="00B96A31"/>
    <w:rsid w:val="00B96BDB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1515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Боряна Димитрова</cp:lastModifiedBy>
  <cp:revision>26</cp:revision>
  <dcterms:created xsi:type="dcterms:W3CDTF">2018-12-11T17:18:00Z</dcterms:created>
  <dcterms:modified xsi:type="dcterms:W3CDTF">2021-06-11T11:31:00Z</dcterms:modified>
</cp:coreProperties>
</file>